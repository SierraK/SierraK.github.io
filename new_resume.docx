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56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53"/>
        <w:gridCol w:w="3711"/>
      </w:tblGrid>
      <w:tr w:rsidR="007A0F44" w:rsidRPr="00565B06" w:rsidTr="0095229F">
        <w:trPr>
          <w:trHeight w:hRule="exact" w:val="1580"/>
        </w:trPr>
        <w:tc>
          <w:tcPr>
            <w:tcW w:w="4853" w:type="dxa"/>
            <w:tcMar>
              <w:right w:w="144" w:type="dxa"/>
            </w:tcMar>
            <w:vAlign w:val="bottom"/>
          </w:tcPr>
          <w:p w:rsidR="007A0F44" w:rsidRPr="00565B06" w:rsidRDefault="009D46FC" w:rsidP="00174A87">
            <w:pPr>
              <w:pStyle w:val="Title"/>
            </w:pPr>
            <w:r>
              <w:t>Sierra</w:t>
            </w:r>
          </w:p>
          <w:p w:rsidR="007A0F44" w:rsidRPr="00565B06" w:rsidRDefault="009D46FC" w:rsidP="009D46FC">
            <w:pPr>
              <w:pStyle w:val="Subtitle"/>
            </w:pPr>
            <w:r>
              <w:t>King</w:t>
            </w:r>
          </w:p>
        </w:tc>
        <w:tc>
          <w:tcPr>
            <w:tcW w:w="3711" w:type="dxa"/>
            <w:tcMar>
              <w:left w:w="144" w:type="dxa"/>
            </w:tcMar>
            <w:vAlign w:val="bottom"/>
          </w:tcPr>
          <w:p w:rsidR="007A0F44" w:rsidRDefault="00263B85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39CB162B85F844CAB122D93D3C3CBFC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D153D">
                  <w:t>Maryville, MO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0D420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263B85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D3AE9A2211864ED4A4157AE7E743EB25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9D46FC">
                  <w:t>660-464-1059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6E7B5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263B85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F73DA933823401E8D83C3FB08B9EB5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9D46FC">
                  <w:t>kingxsierra@gmail.com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3BF13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263B85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6BEC7F6695E9417BB9DD5CED3E1D8A4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D0878">
                  <w:t>LinkedIn Profile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F7603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263B85" w:rsidP="009D46FC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F3979B5370A94C0193E02341257BF453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9D46FC">
                  <w:t>github</w:t>
                </w:r>
                <w:proofErr w:type="spellEnd"/>
                <w:r w:rsidR="009D46FC">
                  <w:t>/</w:t>
                </w:r>
                <w:proofErr w:type="spellStart"/>
                <w:r w:rsidR="009D46FC">
                  <w:t>SierraK</w:t>
                </w:r>
                <w:proofErr w:type="spellEnd"/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7E6A23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7AA9B6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263B85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17B8587470564D4AA2C78FF8FDCBE3C4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9D46FC" w:rsidRDefault="009D46FC" w:rsidP="007850D1">
      <w:pPr>
        <w:rPr>
          <w:color w:val="150941"/>
        </w:rPr>
      </w:pPr>
      <w:r>
        <w:rPr>
          <w:color w:val="150941"/>
        </w:rPr>
        <w:t xml:space="preserve">I am </w:t>
      </w:r>
      <w:r w:rsidR="00F549FC">
        <w:rPr>
          <w:color w:val="150941"/>
        </w:rPr>
        <w:t>a computer programmer seeking to contribute my skills and abilities to the growth of the company</w:t>
      </w:r>
      <w:r w:rsidR="00904440">
        <w:rPr>
          <w:color w:val="150941"/>
        </w:rPr>
        <w:t>, and I am</w:t>
      </w:r>
      <w:bookmarkStart w:id="0" w:name="_GoBack"/>
      <w:bookmarkEnd w:id="0"/>
      <w:r w:rsidR="00904440">
        <w:rPr>
          <w:color w:val="150941"/>
        </w:rPr>
        <w:t xml:space="preserve"> </w:t>
      </w:r>
      <w:r>
        <w:rPr>
          <w:color w:val="150941"/>
        </w:rPr>
        <w:t>a strong team player who is able to quickly learn and apply new technologies.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E7D03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263B85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B5C5BC308BBE4AE4AA1AD2091F57D146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9D46FC" w:rsidP="00B47E1E">
      <w:pPr>
        <w:pStyle w:val="Heading2"/>
      </w:pPr>
      <w:r>
        <w:t>Computer Science</w:t>
      </w:r>
      <w:r w:rsidR="007C0E0E" w:rsidRPr="00565B06">
        <w:t xml:space="preserve"> | </w:t>
      </w:r>
      <w:r>
        <w:rPr>
          <w:rStyle w:val="Emphasis"/>
        </w:rPr>
        <w:t>Northwest Missouri State University</w:t>
      </w:r>
    </w:p>
    <w:p w:rsidR="007C0E0E" w:rsidRDefault="009D46FC" w:rsidP="009D46FC">
      <w:pPr>
        <w:pStyle w:val="Heading3"/>
      </w:pPr>
      <w:r>
        <w:t>2016</w:t>
      </w:r>
      <w:r w:rsidR="007C0E0E" w:rsidRPr="00565B06">
        <w:t xml:space="preserve"> – </w:t>
      </w:r>
      <w:r>
        <w:t>2019</w:t>
      </w:r>
    </w:p>
    <w:p w:rsidR="009D46FC" w:rsidRDefault="009D46FC" w:rsidP="009D46FC">
      <w:pPr>
        <w:pStyle w:val="ListParagraph"/>
        <w:numPr>
          <w:ilvl w:val="0"/>
          <w:numId w:val="16"/>
        </w:numPr>
      </w:pPr>
      <w:r>
        <w:t>3</w:t>
      </w:r>
      <w:r w:rsidR="00F93726">
        <w:t>.83</w:t>
      </w:r>
      <w:r>
        <w:t xml:space="preserve"> GPA</w:t>
      </w:r>
    </w:p>
    <w:p w:rsidR="009D46FC" w:rsidRPr="00565B06" w:rsidRDefault="00F93726" w:rsidP="009D46FC">
      <w:pPr>
        <w:pStyle w:val="ListParagraph"/>
        <w:numPr>
          <w:ilvl w:val="0"/>
          <w:numId w:val="16"/>
        </w:numPr>
      </w:pPr>
      <w:r>
        <w:t>Graduating</w:t>
      </w:r>
      <w:r w:rsidR="009D46FC">
        <w:t xml:space="preserve"> Magna Cum Laude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90AB2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263B85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FF3C56DDF6CE445A95F9A31EF5B8EDE6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9D46FC" w:rsidP="00B47E1E">
      <w:pPr>
        <w:pStyle w:val="Heading2"/>
      </w:pPr>
      <w:r>
        <w:t>Web Developer</w:t>
      </w:r>
      <w:r w:rsidR="005E088C" w:rsidRPr="00565B06">
        <w:t xml:space="preserve"> | </w:t>
      </w:r>
      <w:proofErr w:type="spellStart"/>
      <w:r>
        <w:rPr>
          <w:rStyle w:val="Emphasis"/>
        </w:rPr>
        <w:t>AdventureTech</w:t>
      </w:r>
      <w:proofErr w:type="spellEnd"/>
    </w:p>
    <w:p w:rsidR="005E088C" w:rsidRPr="00565B06" w:rsidRDefault="009D46FC" w:rsidP="004F199F">
      <w:pPr>
        <w:pStyle w:val="Heading3"/>
      </w:pPr>
      <w:r>
        <w:t>2019</w:t>
      </w:r>
    </w:p>
    <w:p w:rsidR="005E088C" w:rsidRDefault="009D46FC" w:rsidP="009D46FC">
      <w:pPr>
        <w:pStyle w:val="ListParagraph"/>
        <w:numPr>
          <w:ilvl w:val="0"/>
          <w:numId w:val="17"/>
        </w:numPr>
      </w:pPr>
      <w:r>
        <w:t>Designed UI/UX for users</w:t>
      </w:r>
    </w:p>
    <w:p w:rsidR="009D46FC" w:rsidRPr="00565B06" w:rsidRDefault="005C1A19" w:rsidP="009D46FC">
      <w:pPr>
        <w:pStyle w:val="ListParagraph"/>
        <w:numPr>
          <w:ilvl w:val="0"/>
          <w:numId w:val="17"/>
        </w:numPr>
      </w:pPr>
      <w:r>
        <w:t>Implemented HTML, CSS, and JavaScript</w:t>
      </w:r>
    </w:p>
    <w:p w:rsidR="005E088C" w:rsidRPr="00565B06" w:rsidRDefault="009D46FC" w:rsidP="00B47E1E">
      <w:pPr>
        <w:pStyle w:val="Heading2"/>
      </w:pPr>
      <w:r>
        <w:t>Motorcycle / ATV Mechanic</w:t>
      </w:r>
      <w:r w:rsidR="005E088C" w:rsidRPr="00565B06">
        <w:t xml:space="preserve"> | </w:t>
      </w:r>
      <w:r>
        <w:rPr>
          <w:rStyle w:val="Emphasis"/>
        </w:rPr>
        <w:t>Self-Employed</w:t>
      </w:r>
    </w:p>
    <w:p w:rsidR="005E088C" w:rsidRPr="00565B06" w:rsidRDefault="009D46FC" w:rsidP="004F199F">
      <w:pPr>
        <w:pStyle w:val="Heading3"/>
      </w:pPr>
      <w:r>
        <w:t>2015</w:t>
      </w:r>
      <w:r w:rsidR="005E088C" w:rsidRPr="00565B06">
        <w:t xml:space="preserve"> – </w:t>
      </w:r>
      <w:r>
        <w:t>present</w:t>
      </w:r>
    </w:p>
    <w:p w:rsidR="005E088C" w:rsidRDefault="009D46FC" w:rsidP="009D46FC">
      <w:pPr>
        <w:pStyle w:val="ListParagraph"/>
        <w:numPr>
          <w:ilvl w:val="0"/>
          <w:numId w:val="18"/>
        </w:numPr>
      </w:pPr>
      <w:r>
        <w:t>Diagnosed and repaired mechanical issues on gas engines</w:t>
      </w:r>
    </w:p>
    <w:p w:rsidR="005C1A19" w:rsidRPr="00565B06" w:rsidRDefault="005C1A19" w:rsidP="009D46FC">
      <w:pPr>
        <w:pStyle w:val="ListParagraph"/>
        <w:numPr>
          <w:ilvl w:val="0"/>
          <w:numId w:val="18"/>
        </w:numPr>
      </w:pPr>
      <w:r>
        <w:t xml:space="preserve">Communicate with buyers and sellers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F64D1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263B85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79129FD2BCDB41FAB7E427550794C9A5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9D46FC" w:rsidP="00565B06">
            <w:pPr>
              <w:pStyle w:val="ListBullet"/>
              <w:spacing w:after="80"/>
            </w:pPr>
            <w:r>
              <w:t>HTML5 / CSS3</w:t>
            </w:r>
            <w:r w:rsidR="005C1A19">
              <w:t xml:space="preserve"> / Bootstrap</w:t>
            </w:r>
          </w:p>
          <w:p w:rsidR="00316CE4" w:rsidRDefault="009D46FC" w:rsidP="009D46FC">
            <w:pPr>
              <w:pStyle w:val="ListBullet"/>
              <w:spacing w:after="80"/>
            </w:pPr>
            <w:r>
              <w:t>JavaScript / ES6 / JQuery</w:t>
            </w:r>
          </w:p>
          <w:p w:rsidR="009D46FC" w:rsidRDefault="009D46FC" w:rsidP="009D46FC">
            <w:pPr>
              <w:pStyle w:val="ListBullet"/>
              <w:spacing w:after="80"/>
            </w:pPr>
            <w:r>
              <w:t xml:space="preserve">Java / </w:t>
            </w:r>
            <w:r w:rsidR="007C6BD9">
              <w:t xml:space="preserve">Python / </w:t>
            </w:r>
            <w:r>
              <w:t>Swift / C</w:t>
            </w:r>
            <w:r w:rsidR="00F93726">
              <w:t xml:space="preserve"> / SQL</w:t>
            </w:r>
          </w:p>
          <w:p w:rsidR="00F93726" w:rsidRPr="00565B06" w:rsidRDefault="00F93726" w:rsidP="009D46FC">
            <w:pPr>
              <w:pStyle w:val="ListBullet"/>
              <w:spacing w:after="80"/>
            </w:pPr>
            <w:r>
              <w:t>Hadoop / Tableau</w:t>
            </w:r>
          </w:p>
        </w:tc>
        <w:tc>
          <w:tcPr>
            <w:tcW w:w="4320" w:type="dxa"/>
            <w:tcMar>
              <w:left w:w="576" w:type="dxa"/>
            </w:tcMar>
          </w:tcPr>
          <w:p w:rsidR="00F904FC" w:rsidRDefault="00F93726" w:rsidP="00565B06">
            <w:pPr>
              <w:pStyle w:val="ListBullet"/>
              <w:spacing w:after="80"/>
            </w:pPr>
            <w:r>
              <w:t xml:space="preserve">Git / </w:t>
            </w:r>
            <w:proofErr w:type="spellStart"/>
            <w:r>
              <w:t>Github</w:t>
            </w:r>
            <w:proofErr w:type="spellEnd"/>
          </w:p>
          <w:p w:rsidR="007C6BD9" w:rsidRPr="00565B06" w:rsidRDefault="000D153D" w:rsidP="00565B06">
            <w:pPr>
              <w:pStyle w:val="ListBullet"/>
              <w:spacing w:after="80"/>
            </w:pPr>
            <w:r>
              <w:t>Microsoft Office Suite</w:t>
            </w:r>
          </w:p>
          <w:p w:rsidR="00F904FC" w:rsidRPr="00565B06" w:rsidRDefault="00F93726" w:rsidP="00F93726">
            <w:pPr>
              <w:pStyle w:val="ListBullet"/>
              <w:spacing w:after="80"/>
            </w:pPr>
            <w:r>
              <w:t>Collaboration / Communication / Critical Thinking</w:t>
            </w:r>
            <w:r w:rsidR="007C6BD9">
              <w:t xml:space="preserve"> / Data Visualization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46F58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F93726" w:rsidP="00F93726">
            <w:pPr>
              <w:pStyle w:val="Heading1"/>
              <w:outlineLvl w:val="0"/>
            </w:pPr>
            <w:r>
              <w:t>Projects</w:t>
            </w:r>
          </w:p>
        </w:tc>
      </w:tr>
    </w:tbl>
    <w:p w:rsidR="005C1A19" w:rsidRPr="005C1A19" w:rsidRDefault="007C6BD9" w:rsidP="007C6BD9">
      <w:pPr>
        <w:pStyle w:val="Heading2"/>
        <w:rPr>
          <w:iCs/>
          <w:color w:val="4C4C4C" w:themeColor="text2" w:themeTint="BF"/>
        </w:rPr>
      </w:pPr>
      <w:r>
        <w:t>Wine – Machine Learning</w:t>
      </w:r>
      <w:r w:rsidRPr="00565B06">
        <w:t xml:space="preserve"> | </w:t>
      </w:r>
      <w:r>
        <w:rPr>
          <w:rStyle w:val="Emphasis"/>
        </w:rPr>
        <w:t>2019</w:t>
      </w:r>
    </w:p>
    <w:p w:rsidR="005C1A19" w:rsidRDefault="0095229F" w:rsidP="005C1A19">
      <w:r>
        <w:t>Implemented</w:t>
      </w:r>
      <w:r w:rsidR="005C1A19">
        <w:t xml:space="preserve"> </w:t>
      </w:r>
      <w:r>
        <w:t xml:space="preserve">machine learning techniques </w:t>
      </w:r>
      <w:r w:rsidR="005C1A19">
        <w:t xml:space="preserve">to predict and classify </w:t>
      </w:r>
      <w:r>
        <w:t>the properties of wine</w:t>
      </w:r>
    </w:p>
    <w:p w:rsidR="0095229F" w:rsidRDefault="0095229F" w:rsidP="0095229F">
      <w:pPr>
        <w:pStyle w:val="ListParagraph"/>
        <w:numPr>
          <w:ilvl w:val="0"/>
          <w:numId w:val="20"/>
        </w:numPr>
      </w:pPr>
      <w:r>
        <w:t xml:space="preserve">Used sklearn library to implement different algorithms </w:t>
      </w:r>
    </w:p>
    <w:p w:rsidR="0095229F" w:rsidRDefault="0095229F" w:rsidP="0095229F">
      <w:pPr>
        <w:pStyle w:val="ListParagraph"/>
        <w:numPr>
          <w:ilvl w:val="0"/>
          <w:numId w:val="20"/>
        </w:numPr>
      </w:pPr>
      <w:r>
        <w:t>Created charts to display the output using matplotlib</w:t>
      </w:r>
    </w:p>
    <w:p w:rsidR="0095229F" w:rsidRPr="005C1A19" w:rsidRDefault="0095229F" w:rsidP="0095229F">
      <w:pPr>
        <w:pStyle w:val="Heading2"/>
        <w:rPr>
          <w:iCs/>
          <w:color w:val="4C4C4C" w:themeColor="text2" w:themeTint="BF"/>
        </w:rPr>
      </w:pPr>
      <w:r>
        <w:t>Captain Marvel Movie Analysis</w:t>
      </w:r>
      <w:r w:rsidRPr="00565B06">
        <w:t xml:space="preserve"> | </w:t>
      </w:r>
      <w:r>
        <w:rPr>
          <w:rStyle w:val="Emphasis"/>
        </w:rPr>
        <w:t>2019</w:t>
      </w:r>
    </w:p>
    <w:p w:rsidR="0095229F" w:rsidRDefault="0095229F" w:rsidP="0095229F">
      <w:r>
        <w:t>Scraped reviews from Twitter and Rotten Tomatoes to perform sentiment analysis</w:t>
      </w:r>
    </w:p>
    <w:p w:rsidR="007A0F44" w:rsidRPr="000D22A7" w:rsidRDefault="000D153D" w:rsidP="005C1A19">
      <w:pPr>
        <w:pStyle w:val="ListParagraph"/>
        <w:numPr>
          <w:ilvl w:val="0"/>
          <w:numId w:val="21"/>
        </w:numPr>
      </w:pPr>
      <w:r>
        <w:t>Used BeautifulSoup to scrape reviews and Vader Sentiment Analysis to find the percentage of positive and negative reviews for Captain Marvel</w:t>
      </w:r>
    </w:p>
    <w:sectPr w:rsidR="007A0F44" w:rsidRPr="000D22A7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B85" w:rsidRDefault="00263B85" w:rsidP="00F534FB">
      <w:pPr>
        <w:spacing w:after="0"/>
      </w:pPr>
      <w:r>
        <w:separator/>
      </w:r>
    </w:p>
  </w:endnote>
  <w:endnote w:type="continuationSeparator" w:id="0">
    <w:p w:rsidR="00263B85" w:rsidRDefault="00263B8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22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B85" w:rsidRDefault="00263B85" w:rsidP="00F534FB">
      <w:pPr>
        <w:spacing w:after="0"/>
      </w:pPr>
      <w:r>
        <w:separator/>
      </w:r>
    </w:p>
  </w:footnote>
  <w:footnote w:type="continuationSeparator" w:id="0">
    <w:p w:rsidR="00263B85" w:rsidRDefault="00263B8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B28A68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5134E5"/>
    <w:multiLevelType w:val="hybridMultilevel"/>
    <w:tmpl w:val="DA4A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561EE"/>
    <w:multiLevelType w:val="hybridMultilevel"/>
    <w:tmpl w:val="80F00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D04A02"/>
    <w:multiLevelType w:val="hybridMultilevel"/>
    <w:tmpl w:val="C152E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D70FD0"/>
    <w:multiLevelType w:val="hybridMultilevel"/>
    <w:tmpl w:val="86E80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179C8"/>
    <w:multiLevelType w:val="hybridMultilevel"/>
    <w:tmpl w:val="94B4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A21DC"/>
    <w:multiLevelType w:val="hybridMultilevel"/>
    <w:tmpl w:val="3B26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  <w:num w:numId="17">
    <w:abstractNumId w:val="15"/>
  </w:num>
  <w:num w:numId="18">
    <w:abstractNumId w:val="17"/>
  </w:num>
  <w:num w:numId="19">
    <w:abstractNumId w:val="18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6FC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D153D"/>
    <w:rsid w:val="000D22A7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61D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3B85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C1A19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C6BD9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04440"/>
    <w:rsid w:val="00933CCA"/>
    <w:rsid w:val="0093795C"/>
    <w:rsid w:val="009411E8"/>
    <w:rsid w:val="0095229F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D46FC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49FC"/>
    <w:rsid w:val="00F56FFE"/>
    <w:rsid w:val="00F904FC"/>
    <w:rsid w:val="00F935BF"/>
    <w:rsid w:val="00F93726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9D4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529039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CB162B85F844CAB122D93D3C3CB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AA9D7-A53A-460F-B250-F419FF4DF4E9}"/>
      </w:docPartPr>
      <w:docPartBody>
        <w:p w:rsidR="00000000" w:rsidRDefault="00704AF4">
          <w:pPr>
            <w:pStyle w:val="39CB162B85F844CAB122D93D3C3CBFCC"/>
          </w:pPr>
          <w:r w:rsidRPr="009D0878">
            <w:t>Address</w:t>
          </w:r>
        </w:p>
      </w:docPartBody>
    </w:docPart>
    <w:docPart>
      <w:docPartPr>
        <w:name w:val="D3AE9A2211864ED4A4157AE7E743E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72C1C-BBD1-4FEE-BA59-9E7B96D315A0}"/>
      </w:docPartPr>
      <w:docPartBody>
        <w:p w:rsidR="00000000" w:rsidRDefault="00704AF4">
          <w:pPr>
            <w:pStyle w:val="D3AE9A2211864ED4A4157AE7E743EB25"/>
          </w:pPr>
          <w:r w:rsidRPr="009D0878">
            <w:t>Phone</w:t>
          </w:r>
        </w:p>
      </w:docPartBody>
    </w:docPart>
    <w:docPart>
      <w:docPartPr>
        <w:name w:val="DF73DA933823401E8D83C3FB08B9E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66683-FBFC-40C6-88ED-2F09E22703F9}"/>
      </w:docPartPr>
      <w:docPartBody>
        <w:p w:rsidR="00000000" w:rsidRDefault="00704AF4">
          <w:pPr>
            <w:pStyle w:val="DF73DA933823401E8D83C3FB08B9EB5B"/>
          </w:pPr>
          <w:r w:rsidRPr="009D0878">
            <w:t>Email</w:t>
          </w:r>
        </w:p>
      </w:docPartBody>
    </w:docPart>
    <w:docPart>
      <w:docPartPr>
        <w:name w:val="6BEC7F6695E9417BB9DD5CED3E1D8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0FCBE-B523-4613-B37B-95C694C69299}"/>
      </w:docPartPr>
      <w:docPartBody>
        <w:p w:rsidR="00000000" w:rsidRDefault="00704AF4">
          <w:pPr>
            <w:pStyle w:val="6BEC7F6695E9417BB9DD5CED3E1D8A40"/>
          </w:pPr>
          <w:r w:rsidRPr="009D0878">
            <w:t>LinkedIn Profile</w:t>
          </w:r>
        </w:p>
      </w:docPartBody>
    </w:docPart>
    <w:docPart>
      <w:docPartPr>
        <w:name w:val="F3979B5370A94C0193E02341257BF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BED00-7CD4-442C-8514-E64046AD2379}"/>
      </w:docPartPr>
      <w:docPartBody>
        <w:p w:rsidR="00000000" w:rsidRDefault="00704AF4">
          <w:pPr>
            <w:pStyle w:val="F3979B5370A94C0193E02341257BF453"/>
          </w:pPr>
          <w:r w:rsidRPr="009D0878">
            <w:t>Twitter</w:t>
          </w:r>
          <w:r w:rsidRPr="009D0878">
            <w:t>/Blog/Portfolio</w:t>
          </w:r>
        </w:p>
      </w:docPartBody>
    </w:docPart>
    <w:docPart>
      <w:docPartPr>
        <w:name w:val="17B8587470564D4AA2C78FF8FDCB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A637C-0114-4A79-B1B4-062925DE5913}"/>
      </w:docPartPr>
      <w:docPartBody>
        <w:p w:rsidR="00000000" w:rsidRDefault="00704AF4">
          <w:pPr>
            <w:pStyle w:val="17B8587470564D4AA2C78FF8FDCBE3C4"/>
          </w:pPr>
          <w:r w:rsidRPr="00D85CA4">
            <w:t>Objective</w:t>
          </w:r>
        </w:p>
      </w:docPartBody>
    </w:docPart>
    <w:docPart>
      <w:docPartPr>
        <w:name w:val="B5C5BC308BBE4AE4AA1AD2091F57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91034-EF58-4735-BBDF-2FF4C1F9118E}"/>
      </w:docPartPr>
      <w:docPartBody>
        <w:p w:rsidR="00000000" w:rsidRDefault="00704AF4">
          <w:pPr>
            <w:pStyle w:val="B5C5BC308BBE4AE4AA1AD2091F57D146"/>
          </w:pPr>
          <w:r w:rsidRPr="00565B06">
            <w:t>Education</w:t>
          </w:r>
        </w:p>
      </w:docPartBody>
    </w:docPart>
    <w:docPart>
      <w:docPartPr>
        <w:name w:val="FF3C56DDF6CE445A95F9A31EF5B8E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B46FA-0A85-4BCD-B357-9280686A6268}"/>
      </w:docPartPr>
      <w:docPartBody>
        <w:p w:rsidR="00000000" w:rsidRDefault="00704AF4">
          <w:pPr>
            <w:pStyle w:val="FF3C56DDF6CE445A95F9A31EF5B8EDE6"/>
          </w:pPr>
          <w:r w:rsidRPr="00565B06">
            <w:t>Experience</w:t>
          </w:r>
        </w:p>
      </w:docPartBody>
    </w:docPart>
    <w:docPart>
      <w:docPartPr>
        <w:name w:val="79129FD2BCDB41FAB7E427550794C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C5BD8-C291-4BED-9E08-302BFA4AFCFB}"/>
      </w:docPartPr>
      <w:docPartBody>
        <w:p w:rsidR="00000000" w:rsidRDefault="00704AF4">
          <w:pPr>
            <w:pStyle w:val="79129FD2BCDB41FAB7E427550794C9A5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F4"/>
    <w:rsid w:val="0070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D3D588FF064B49BE8215186816F61E">
    <w:name w:val="D9D3D588FF064B49BE8215186816F61E"/>
  </w:style>
  <w:style w:type="paragraph" w:customStyle="1" w:styleId="120FF20FBF284C2FBED13D1EA0F4058A">
    <w:name w:val="120FF20FBF284C2FBED13D1EA0F4058A"/>
  </w:style>
  <w:style w:type="paragraph" w:customStyle="1" w:styleId="39CB162B85F844CAB122D93D3C3CBFCC">
    <w:name w:val="39CB162B85F844CAB122D93D3C3CBFCC"/>
  </w:style>
  <w:style w:type="paragraph" w:customStyle="1" w:styleId="D3AE9A2211864ED4A4157AE7E743EB25">
    <w:name w:val="D3AE9A2211864ED4A4157AE7E743EB25"/>
  </w:style>
  <w:style w:type="paragraph" w:customStyle="1" w:styleId="DF73DA933823401E8D83C3FB08B9EB5B">
    <w:name w:val="DF73DA933823401E8D83C3FB08B9EB5B"/>
  </w:style>
  <w:style w:type="paragraph" w:customStyle="1" w:styleId="6BEC7F6695E9417BB9DD5CED3E1D8A40">
    <w:name w:val="6BEC7F6695E9417BB9DD5CED3E1D8A40"/>
  </w:style>
  <w:style w:type="paragraph" w:customStyle="1" w:styleId="F3979B5370A94C0193E02341257BF453">
    <w:name w:val="F3979B5370A94C0193E02341257BF453"/>
  </w:style>
  <w:style w:type="paragraph" w:customStyle="1" w:styleId="17B8587470564D4AA2C78FF8FDCBE3C4">
    <w:name w:val="17B8587470564D4AA2C78FF8FDCBE3C4"/>
  </w:style>
  <w:style w:type="paragraph" w:customStyle="1" w:styleId="ACA85EEDBADF4600A3B5D36169ED11EB">
    <w:name w:val="ACA85EEDBADF4600A3B5D36169ED11EB"/>
  </w:style>
  <w:style w:type="paragraph" w:customStyle="1" w:styleId="B5C5BC308BBE4AE4AA1AD2091F57D146">
    <w:name w:val="B5C5BC308BBE4AE4AA1AD2091F57D146"/>
  </w:style>
  <w:style w:type="paragraph" w:customStyle="1" w:styleId="8EC5C74FFB7E4FBDAC10FDF135539843">
    <w:name w:val="8EC5C74FFB7E4FBDAC10FDF135539843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DF7630A6F2B4C0892C7B8134C99E8B3">
    <w:name w:val="9DF7630A6F2B4C0892C7B8134C99E8B3"/>
  </w:style>
  <w:style w:type="paragraph" w:customStyle="1" w:styleId="693FEC7BB0534F5B81C47608C5FBA30A">
    <w:name w:val="693FEC7BB0534F5B81C47608C5FBA30A"/>
  </w:style>
  <w:style w:type="paragraph" w:customStyle="1" w:styleId="D21D5EDE96774BDB94B617B4D33BC28C">
    <w:name w:val="D21D5EDE96774BDB94B617B4D33BC28C"/>
  </w:style>
  <w:style w:type="paragraph" w:customStyle="1" w:styleId="44D48EEE16B24CAEBE17BD9FBC5682C7">
    <w:name w:val="44D48EEE16B24CAEBE17BD9FBC5682C7"/>
  </w:style>
  <w:style w:type="paragraph" w:customStyle="1" w:styleId="FB27ECC094864C4FA9CB1CFFE1108B14">
    <w:name w:val="FB27ECC094864C4FA9CB1CFFE1108B14"/>
  </w:style>
  <w:style w:type="paragraph" w:customStyle="1" w:styleId="7C8850063E1A49E6A2CF9EB611FF995A">
    <w:name w:val="7C8850063E1A49E6A2CF9EB611FF995A"/>
  </w:style>
  <w:style w:type="paragraph" w:customStyle="1" w:styleId="7A50DB9879C44762A95697DE6E43D814">
    <w:name w:val="7A50DB9879C44762A95697DE6E43D814"/>
  </w:style>
  <w:style w:type="paragraph" w:customStyle="1" w:styleId="E9F7D970F76B4C93A7E881DEC8B32379">
    <w:name w:val="E9F7D970F76B4C93A7E881DEC8B32379"/>
  </w:style>
  <w:style w:type="paragraph" w:customStyle="1" w:styleId="9711F0610A7844D09BAA61C8112804B8">
    <w:name w:val="9711F0610A7844D09BAA61C8112804B8"/>
  </w:style>
  <w:style w:type="paragraph" w:customStyle="1" w:styleId="FF3C56DDF6CE445A95F9A31EF5B8EDE6">
    <w:name w:val="FF3C56DDF6CE445A95F9A31EF5B8EDE6"/>
  </w:style>
  <w:style w:type="paragraph" w:customStyle="1" w:styleId="41147238B4384251AA9E23701C3A6173">
    <w:name w:val="41147238B4384251AA9E23701C3A6173"/>
  </w:style>
  <w:style w:type="paragraph" w:customStyle="1" w:styleId="EDFA665951EA4632A0A11F7B1D6A3802">
    <w:name w:val="EDFA665951EA4632A0A11F7B1D6A3802"/>
  </w:style>
  <w:style w:type="paragraph" w:customStyle="1" w:styleId="1544494AF9094C738501B17E34F65B90">
    <w:name w:val="1544494AF9094C738501B17E34F65B90"/>
  </w:style>
  <w:style w:type="paragraph" w:customStyle="1" w:styleId="7EFFBFF1E24E41BFAC4264F3BC73E9F5">
    <w:name w:val="7EFFBFF1E24E41BFAC4264F3BC73E9F5"/>
  </w:style>
  <w:style w:type="paragraph" w:customStyle="1" w:styleId="2283B080D93145F8AC3982C0986F6732">
    <w:name w:val="2283B080D93145F8AC3982C0986F6732"/>
  </w:style>
  <w:style w:type="paragraph" w:customStyle="1" w:styleId="BF4A1DBF67A14EFDA8B3081F0D261E9E">
    <w:name w:val="BF4A1DBF67A14EFDA8B3081F0D261E9E"/>
  </w:style>
  <w:style w:type="paragraph" w:customStyle="1" w:styleId="DFC9FE2DDC504F2C8DDEB9314295A55D">
    <w:name w:val="DFC9FE2DDC504F2C8DDEB9314295A55D"/>
  </w:style>
  <w:style w:type="paragraph" w:customStyle="1" w:styleId="551E0CE8B8024F8296FED46805FAC80F">
    <w:name w:val="551E0CE8B8024F8296FED46805FAC80F"/>
  </w:style>
  <w:style w:type="paragraph" w:customStyle="1" w:styleId="5906DA8F441D40B5B1902BFED031B9E8">
    <w:name w:val="5906DA8F441D40B5B1902BFED031B9E8"/>
  </w:style>
  <w:style w:type="paragraph" w:customStyle="1" w:styleId="5A7479FD1E65417084997A135E2D7197">
    <w:name w:val="5A7479FD1E65417084997A135E2D7197"/>
  </w:style>
  <w:style w:type="paragraph" w:customStyle="1" w:styleId="79129FD2BCDB41FAB7E427550794C9A5">
    <w:name w:val="79129FD2BCDB41FAB7E427550794C9A5"/>
  </w:style>
  <w:style w:type="paragraph" w:customStyle="1" w:styleId="29A2FE614AD046E6BE0E4AA0FB5719FB">
    <w:name w:val="29A2FE614AD046E6BE0E4AA0FB5719FB"/>
  </w:style>
  <w:style w:type="paragraph" w:customStyle="1" w:styleId="AB3ECCC650214F388BA82ADC79B323F4">
    <w:name w:val="AB3ECCC650214F388BA82ADC79B323F4"/>
  </w:style>
  <w:style w:type="paragraph" w:customStyle="1" w:styleId="50C890BE0D754579A15EA24B9EF09512">
    <w:name w:val="50C890BE0D754579A15EA24B9EF09512"/>
  </w:style>
  <w:style w:type="paragraph" w:customStyle="1" w:styleId="5149D19397624009BB5BEE2F46FFBBDC">
    <w:name w:val="5149D19397624009BB5BEE2F46FFBBDC"/>
  </w:style>
  <w:style w:type="paragraph" w:customStyle="1" w:styleId="2B28B758EFD548269C53C8D92A0B1A8F">
    <w:name w:val="2B28B758EFD548269C53C8D92A0B1A8F"/>
  </w:style>
  <w:style w:type="paragraph" w:customStyle="1" w:styleId="A11B8D6531C847749389C81FCBD8B3CC">
    <w:name w:val="A11B8D6531C847749389C81FCBD8B3CC"/>
  </w:style>
  <w:style w:type="paragraph" w:customStyle="1" w:styleId="11BF11131702430D86772ACC9F1E6C11">
    <w:name w:val="11BF11131702430D86772ACC9F1E6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Maryville, MO</CompanyAddress>
  <CompanyPhone>660-464-1059</CompanyPhone>
  <CompanyFax/>
  <CompanyEmail>kingxsierra@gmail.com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Computer Science | Northwest Missouri State University</vt:lpstr>
      <vt:lpstr>        2016 – 2019</vt:lpstr>
      <vt:lpstr>    Web Developer | AdventureTech</vt:lpstr>
      <vt:lpstr>        2019</vt:lpstr>
      <vt:lpstr>    Motorcycle / ATV Mechanic | Self-Employed</vt:lpstr>
      <vt:lpstr>        2015 – present</vt:lpstr>
      <vt:lpstr>    Wine – Machine Learning | 2019</vt:lpstr>
      <vt:lpstr>    Captain Marvel Movie Analysis | 2019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2019-11-09T20:00:00Z</dcterms:created>
  <dcterms:modified xsi:type="dcterms:W3CDTF">2019-11-17T20:13:00Z</dcterms:modified>
  <cp:category/>
  <cp:contentStatus>github/SierraK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